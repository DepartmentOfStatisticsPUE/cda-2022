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90" w:rsidRDefault="00354690" w:rsidP="00354690">
      <w:r>
        <w:t>```{r}</w:t>
      </w:r>
    </w:p>
    <w:p w:rsidR="00354690" w:rsidRDefault="00354690" w:rsidP="00354690">
      <w:proofErr w:type="spellStart"/>
      <w:r>
        <w:t>install.packages</w:t>
      </w:r>
      <w:proofErr w:type="spellEnd"/>
      <w:r>
        <w:t>("</w:t>
      </w:r>
      <w:proofErr w:type="spellStart"/>
      <w:r>
        <w:t>maxLik</w:t>
      </w:r>
      <w:proofErr w:type="spellEnd"/>
      <w:r>
        <w:t>")</w:t>
      </w:r>
    </w:p>
    <w:p w:rsidR="00354690" w:rsidRDefault="00354690" w:rsidP="00354690">
      <w:proofErr w:type="spellStart"/>
      <w:r>
        <w:t>install.packages</w:t>
      </w:r>
      <w:proofErr w:type="spellEnd"/>
      <w:r>
        <w:t>("</w:t>
      </w:r>
      <w:proofErr w:type="spellStart"/>
      <w:r>
        <w:t>rootSolve</w:t>
      </w:r>
      <w:proofErr w:type="spellEnd"/>
      <w:r>
        <w:t>")</w:t>
      </w:r>
    </w:p>
    <w:p w:rsidR="00354690" w:rsidRDefault="00354690" w:rsidP="00354690">
      <w:proofErr w:type="spellStart"/>
      <w:r>
        <w:t>install.packages</w:t>
      </w:r>
      <w:proofErr w:type="spellEnd"/>
      <w:r>
        <w:t>("</w:t>
      </w:r>
      <w:proofErr w:type="spellStart"/>
      <w:r>
        <w:t>extraDistr</w:t>
      </w:r>
      <w:proofErr w:type="spellEnd"/>
      <w:r>
        <w:t>")</w:t>
      </w:r>
    </w:p>
    <w:p w:rsidR="00354690" w:rsidRDefault="00354690" w:rsidP="00354690">
      <w:r>
        <w:t>```</w:t>
      </w:r>
    </w:p>
    <w:p w:rsidR="00354690" w:rsidRDefault="00354690" w:rsidP="00354690"/>
    <w:p w:rsidR="00354690" w:rsidRDefault="00354690" w:rsidP="00354690">
      <w:r>
        <w:t>```{r}</w:t>
      </w:r>
    </w:p>
    <w:p w:rsidR="00354690" w:rsidRDefault="00354690" w:rsidP="00354690">
      <w:proofErr w:type="spellStart"/>
      <w:r>
        <w:t>library</w:t>
      </w:r>
      <w:proofErr w:type="spellEnd"/>
      <w:r>
        <w:t>(</w:t>
      </w:r>
      <w:proofErr w:type="spellStart"/>
      <w:r>
        <w:t>maxLik</w:t>
      </w:r>
      <w:proofErr w:type="spellEnd"/>
      <w:r>
        <w:t>)</w:t>
      </w:r>
    </w:p>
    <w:p w:rsidR="00354690" w:rsidRDefault="00354690" w:rsidP="00354690">
      <w:proofErr w:type="spellStart"/>
      <w:r>
        <w:t>library</w:t>
      </w:r>
      <w:proofErr w:type="spellEnd"/>
      <w:r>
        <w:t>(</w:t>
      </w:r>
      <w:proofErr w:type="spellStart"/>
      <w:r>
        <w:t>rootSolve</w:t>
      </w:r>
      <w:proofErr w:type="spellEnd"/>
      <w:r>
        <w:t>)</w:t>
      </w:r>
    </w:p>
    <w:p w:rsidR="00354690" w:rsidRDefault="00354690" w:rsidP="00354690">
      <w:proofErr w:type="spellStart"/>
      <w:r>
        <w:t>library</w:t>
      </w:r>
      <w:proofErr w:type="spellEnd"/>
      <w:r>
        <w:t>(</w:t>
      </w:r>
      <w:proofErr w:type="spellStart"/>
      <w:r>
        <w:t>extraDistr</w:t>
      </w:r>
      <w:proofErr w:type="spellEnd"/>
      <w:r>
        <w:t>)</w:t>
      </w:r>
    </w:p>
    <w:p w:rsidR="00354690" w:rsidRDefault="00354690" w:rsidP="00354690">
      <w:r>
        <w:t>```</w:t>
      </w:r>
    </w:p>
    <w:p w:rsidR="00354690" w:rsidRDefault="00354690" w:rsidP="00354690"/>
    <w:p w:rsidR="00354690" w:rsidRDefault="00354690" w:rsidP="00354690"/>
    <w:p w:rsidR="00354690" w:rsidRDefault="00354690" w:rsidP="00354690"/>
    <w:p w:rsidR="00354690" w:rsidRDefault="00354690" w:rsidP="00354690">
      <w:r>
        <w:t>```{r}</w:t>
      </w:r>
    </w:p>
    <w:p w:rsidR="00354690" w:rsidRDefault="00354690" w:rsidP="00354690">
      <w:proofErr w:type="spellStart"/>
      <w:r>
        <w:t>set.seed</w:t>
      </w:r>
      <w:proofErr w:type="spellEnd"/>
      <w:r>
        <w:t>(1)</w:t>
      </w:r>
    </w:p>
    <w:p w:rsidR="00354690" w:rsidRDefault="00354690" w:rsidP="00354690">
      <w:r>
        <w:t>N &lt;- 10000</w:t>
      </w:r>
    </w:p>
    <w:p w:rsidR="00354690" w:rsidRDefault="00354690" w:rsidP="00354690">
      <w:r>
        <w:t xml:space="preserve">x &lt;- </w:t>
      </w:r>
      <w:proofErr w:type="spellStart"/>
      <w:r>
        <w:t>rnorm</w:t>
      </w:r>
      <w:proofErr w:type="spellEnd"/>
      <w:r>
        <w:t xml:space="preserve">(N, 6,  2) </w:t>
      </w:r>
    </w:p>
    <w:p w:rsidR="00354690" w:rsidRDefault="00354690" w:rsidP="00354690">
      <w:r>
        <w:t xml:space="preserve">z &lt;- </w:t>
      </w:r>
      <w:proofErr w:type="spellStart"/>
      <w:r>
        <w:t>rbinom</w:t>
      </w:r>
      <w:proofErr w:type="spellEnd"/>
      <w:r>
        <w:t>(N, 1, 0.7)</w:t>
      </w:r>
    </w:p>
    <w:p w:rsidR="00354690" w:rsidRDefault="00354690" w:rsidP="00354690">
      <w:r>
        <w:t>tet1 &lt;- 0.5</w:t>
      </w:r>
    </w:p>
    <w:p w:rsidR="00354690" w:rsidRDefault="00354690" w:rsidP="00354690">
      <w:r>
        <w:t>tet2 &lt;- 0.5</w:t>
      </w:r>
    </w:p>
    <w:p w:rsidR="00354690" w:rsidRDefault="00354690" w:rsidP="00354690">
      <w:r>
        <w:t xml:space="preserve">lambda &lt;- tet1+ tet2*z </w:t>
      </w:r>
    </w:p>
    <w:p w:rsidR="00354690" w:rsidRDefault="00354690" w:rsidP="00354690">
      <w:r>
        <w:t>p &lt;-(tet1 + tet2*z)^x / (</w:t>
      </w:r>
      <w:proofErr w:type="spellStart"/>
      <w:r>
        <w:t>exp</w:t>
      </w:r>
      <w:proofErr w:type="spellEnd"/>
      <w:r>
        <w:t xml:space="preserve">(tet1 + tet2*z) * </w:t>
      </w:r>
      <w:proofErr w:type="spellStart"/>
      <w:r>
        <w:t>factorial</w:t>
      </w:r>
      <w:proofErr w:type="spellEnd"/>
      <w:r>
        <w:t>(x))</w:t>
      </w:r>
    </w:p>
    <w:p w:rsidR="00354690" w:rsidRDefault="00354690" w:rsidP="00354690">
      <w:r>
        <w:t xml:space="preserve">P &lt;- </w:t>
      </w:r>
      <w:proofErr w:type="spellStart"/>
      <w:r>
        <w:t>ppois</w:t>
      </w:r>
      <w:proofErr w:type="spellEnd"/>
      <w:r>
        <w:t>(x, tet1+ tet2*z)</w:t>
      </w:r>
    </w:p>
    <w:p w:rsidR="00354690" w:rsidRDefault="00354690" w:rsidP="00354690">
      <w:r>
        <w:t xml:space="preserve">ex1 &lt;- </w:t>
      </w:r>
      <w:proofErr w:type="spellStart"/>
      <w:r>
        <w:t>data.frame</w:t>
      </w:r>
      <w:proofErr w:type="spellEnd"/>
      <w:r>
        <w:t>(x, z, P)</w:t>
      </w:r>
    </w:p>
    <w:p w:rsidR="00354690" w:rsidRDefault="00354690" w:rsidP="00354690">
      <w:proofErr w:type="spellStart"/>
      <w:r>
        <w:t>head</w:t>
      </w:r>
      <w:proofErr w:type="spellEnd"/>
      <w:r>
        <w:t>(ex1)</w:t>
      </w:r>
    </w:p>
    <w:p w:rsidR="00260A97" w:rsidRDefault="00354690" w:rsidP="00354690">
      <w:r>
        <w:t>```</w:t>
      </w:r>
    </w:p>
    <w:p w:rsidR="00354690" w:rsidRDefault="00354690" w:rsidP="00354690">
      <w:r>
        <w:rPr>
          <w:noProof/>
          <w:lang w:eastAsia="pl-PL"/>
        </w:rPr>
        <w:lastRenderedPageBreak/>
        <w:drawing>
          <wp:inline distT="0" distB="0" distL="0" distR="0">
            <wp:extent cx="5753100" cy="4314825"/>
            <wp:effectExtent l="0" t="4763" r="0" b="0"/>
            <wp:docPr id="2" name="Obraz 2" descr="\\vdi-fs01.ue.poznan\Profiles$\74236\Downloads\IMG_20220323_103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di-fs01.ue.poznan\Profiles$\74236\Downloads\IMG_20220323_1033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90"/>
    <w:rsid w:val="00260A97"/>
    <w:rsid w:val="0035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B847E-2E1D-431C-983C-58E5F63A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5057D743</Template>
  <TotalTime>4</TotalTime>
  <Pages>2</Pages>
  <Words>60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Furtan</dc:creator>
  <cp:keywords/>
  <dc:description/>
  <cp:lastModifiedBy>Maciej Furtan</cp:lastModifiedBy>
  <cp:revision>1</cp:revision>
  <dcterms:created xsi:type="dcterms:W3CDTF">2022-03-23T09:40:00Z</dcterms:created>
  <dcterms:modified xsi:type="dcterms:W3CDTF">2022-03-23T09:44:00Z</dcterms:modified>
</cp:coreProperties>
</file>